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Enter your name:"/>
        <w:tag w:val="Enter your name:"/>
        <w:id w:val="38566187"/>
        <w:placeholder>
          <w:docPart w:val="8144C6E7D6FA4B189D4E812147BDCB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99383E" w:rsidRDefault="00B33332">
          <w:pPr>
            <w:pStyle w:val="Title"/>
          </w:pPr>
          <w:r>
            <w:rPr>
              <w:lang w:val="en-IN"/>
            </w:rPr>
            <w:t>Srihari S</w:t>
          </w:r>
        </w:p>
      </w:sdtContent>
    </w:sdt>
    <w:p w:rsidR="0099383E" w:rsidRDefault="00B33332">
      <w:pPr>
        <w:pStyle w:val="Subtitle"/>
      </w:pPr>
      <w:r>
        <w:sym w:font="Symbol" w:char="F0B7"/>
      </w:r>
      <w:r>
        <w:t xml:space="preserve"> </w:t>
      </w:r>
      <w:r>
        <w:t xml:space="preserve"> sriharis@karuya.edu.in</w:t>
      </w:r>
      <w:r w:rsidR="00BA2099">
        <w:t xml:space="preserve">    </w:t>
      </w:r>
      <w:r w:rsidR="00BA2099">
        <w:sym w:font="Symbol" w:char="F0B7"/>
      </w:r>
      <w:r w:rsidR="00BA2099">
        <w:t xml:space="preserve">  </w:t>
      </w:r>
      <w:r>
        <w:t>+91 9345147822</w:t>
      </w:r>
    </w:p>
    <w:sdt>
      <w:sdtPr>
        <w:alias w:val="Objective:"/>
        <w:tag w:val="Objective:"/>
        <w:id w:val="-1966113194"/>
        <w:placeholder>
          <w:docPart w:val="142441C4D893478285D81B11436E4265"/>
        </w:placeholder>
        <w:temporary/>
        <w:showingPlcHdr/>
        <w15:appearance w15:val="hidden"/>
      </w:sdtPr>
      <w:sdtEndPr/>
      <w:sdtContent>
        <w:p w:rsidR="0099383E" w:rsidRDefault="00BA2099">
          <w:pPr>
            <w:pStyle w:val="Heading1"/>
          </w:pPr>
          <w:r>
            <w:t>Objective</w:t>
          </w:r>
        </w:p>
      </w:sdtContent>
    </w:sdt>
    <w:p w:rsidR="0099383E" w:rsidRDefault="00B33332">
      <w:r>
        <w:t>To secure an internship in software development where I can apply my academic knowledge and enhance my skills in a professional environment</w:t>
      </w:r>
    </w:p>
    <w:sdt>
      <w:sdtPr>
        <w:alias w:val="Education:"/>
        <w:tag w:val="Education:"/>
        <w:id w:val="762492625"/>
        <w:placeholder>
          <w:docPart w:val="2C36DCF44E1D458E9FEB11C009970AA3"/>
        </w:placeholder>
        <w:temporary/>
        <w:showingPlcHdr/>
        <w15:appearance w15:val="hidden"/>
      </w:sdtPr>
      <w:sdtEndPr/>
      <w:sdtContent>
        <w:p w:rsidR="0099383E" w:rsidRDefault="00BA2099">
          <w:pPr>
            <w:pStyle w:val="Heading1"/>
          </w:pPr>
          <w:r>
            <w:t>Education</w:t>
          </w:r>
        </w:p>
      </w:sdtContent>
    </w:sdt>
    <w:p w:rsidR="0099383E" w:rsidRDefault="00B33332">
      <w:pPr>
        <w:pStyle w:val="Heading2"/>
      </w:pPr>
      <w:proofErr w:type="spellStart"/>
      <w:r>
        <w:t>Karunya</w:t>
      </w:r>
      <w:proofErr w:type="spellEnd"/>
      <w:r>
        <w:t xml:space="preserve"> institution of technology </w:t>
      </w:r>
    </w:p>
    <w:p w:rsidR="0099383E" w:rsidRDefault="00B33332" w:rsidP="00B33332">
      <w:proofErr w:type="spellStart"/>
      <w:proofErr w:type="gramStart"/>
      <w:r>
        <w:t>b.tech</w:t>
      </w:r>
      <w:proofErr w:type="spellEnd"/>
      <w:proofErr w:type="gramEnd"/>
      <w:r>
        <w:t xml:space="preserve"> CSE</w:t>
      </w:r>
    </w:p>
    <w:p w:rsidR="0099383E" w:rsidRDefault="00B33332">
      <w:pPr>
        <w:pStyle w:val="Heading3"/>
      </w:pPr>
      <w:r>
        <w:t xml:space="preserve">certifications </w:t>
      </w:r>
    </w:p>
    <w:p w:rsidR="0099383E" w:rsidRDefault="00B33332">
      <w:r>
        <w:t>C essentials 1 &amp; 2 Course – CISCO Networking Academy</w:t>
      </w:r>
    </w:p>
    <w:p w:rsidR="00B33332" w:rsidRDefault="00B33332">
      <w:r>
        <w:t xml:space="preserve">Python programming in CSC </w:t>
      </w:r>
    </w:p>
    <w:p w:rsidR="0099383E" w:rsidRDefault="001B1A67">
      <w:pPr>
        <w:pStyle w:val="Heading1"/>
      </w:pPr>
      <w:sdt>
        <w:sdtPr>
          <w:alias w:val="Skills:"/>
          <w:tag w:val="Skills:"/>
          <w:id w:val="-51398160"/>
          <w:placeholder>
            <w:docPart w:val="7061001E379D4D30BC5B6323A5781FD0"/>
          </w:placeholder>
          <w:temporary/>
          <w:showingPlcHdr/>
          <w15:appearance w15:val="hidden"/>
        </w:sdtPr>
        <w:sdtEndPr/>
        <w:sdtContent>
          <w:r w:rsidR="00BA2099">
            <w:t>Skills</w:t>
          </w:r>
        </w:sdtContent>
      </w:sdt>
    </w:p>
    <w:p w:rsidR="003448C9" w:rsidRDefault="00B33332" w:rsidP="003448C9">
      <w:pPr>
        <w:pStyle w:val="ListBullet"/>
      </w:pPr>
      <w:r>
        <w:t>C and python programming</w:t>
      </w:r>
    </w:p>
    <w:p w:rsidR="00B33332" w:rsidRDefault="00B33332" w:rsidP="003448C9">
      <w:pPr>
        <w:pStyle w:val="ListBullet"/>
      </w:pPr>
      <w:r>
        <w:t xml:space="preserve">System design skills </w:t>
      </w:r>
    </w:p>
    <w:p w:rsidR="00B33332" w:rsidRDefault="00B33332" w:rsidP="003448C9">
      <w:pPr>
        <w:pStyle w:val="ListBullet"/>
      </w:pPr>
      <w:r>
        <w:t>Logical and critical thinking skills</w:t>
      </w:r>
      <w:bookmarkStart w:id="0" w:name="_GoBack"/>
      <w:bookmarkEnd w:id="0"/>
    </w:p>
    <w:sectPr w:rsidR="00B333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A67" w:rsidRDefault="001B1A67">
      <w:pPr>
        <w:spacing w:after="0"/>
      </w:pPr>
      <w:r>
        <w:separator/>
      </w:r>
    </w:p>
  </w:endnote>
  <w:endnote w:type="continuationSeparator" w:id="0">
    <w:p w:rsidR="001B1A67" w:rsidRDefault="001B1A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8C7" w:rsidRDefault="008E7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635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83E" w:rsidRDefault="00BA20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8C7" w:rsidRDefault="008E7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A67" w:rsidRDefault="001B1A67">
      <w:pPr>
        <w:spacing w:after="0"/>
      </w:pPr>
      <w:r>
        <w:separator/>
      </w:r>
    </w:p>
  </w:footnote>
  <w:footnote w:type="continuationSeparator" w:id="0">
    <w:p w:rsidR="001B1A67" w:rsidRDefault="001B1A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8C7" w:rsidRDefault="008E7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Your Name:"/>
      <w:tag w:val="Your Name:"/>
      <w:id w:val="905105459"/>
      <w:placeholde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15:appearance w15:val="hidden"/>
      <w:text/>
    </w:sdtPr>
    <w:sdtEndPr/>
    <w:sdtContent>
      <w:p w:rsidR="0099383E" w:rsidRDefault="00B33332">
        <w:pPr>
          <w:pStyle w:val="Header"/>
        </w:pPr>
        <w:r>
          <w:rPr>
            <w:lang w:val="en-IN"/>
          </w:rPr>
          <w:t>Srihari S</w:t>
        </w:r>
      </w:p>
    </w:sdtContent>
  </w:sdt>
  <w:p w:rsidR="0099383E" w:rsidRDefault="001B1A67">
    <w:pPr>
      <w:pStyle w:val="Header"/>
    </w:pPr>
    <w:sdt>
      <w:sdtPr>
        <w:alias w:val="Ellipsis:"/>
        <w:tag w:val="Ellipsis:"/>
        <w:id w:val="1231048129"/>
        <w:placeholder/>
        <w:temporary/>
        <w:showingPlcHdr/>
        <w15:appearance w15:val="hidden"/>
      </w:sdtPr>
      <w:sdtEndPr/>
      <w:sdtContent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8C7" w:rsidRDefault="008E7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28C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4BF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D0A8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F269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A4C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A8C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E0C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56F1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64A82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 w:themeColor="text1" w:themeTint="80"/>
      </w:rPr>
    </w:lvl>
  </w:abstractNum>
  <w:abstractNum w:abstractNumId="9" w15:restartNumberingAfterBreak="0">
    <w:nsid w:val="FFFFFF89"/>
    <w:multiLevelType w:val="singleLevel"/>
    <w:tmpl w:val="6C56B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73280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481"/>
    <w:multiLevelType w:val="multilevel"/>
    <w:tmpl w:val="45007D7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 w:themeColor="text1" w:themeTint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 w:themeColor="text1" w:themeTint="8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 w:themeColor="text1" w:themeTint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 w:themeColor="text1" w:themeTint="8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 w:themeColor="text1" w:themeTint="8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 w:themeColor="text1" w:themeTint="8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 w:themeColor="text1" w:themeTint="80"/>
      </w:rPr>
    </w:lvl>
  </w:abstractNum>
  <w:abstractNum w:abstractNumId="1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1"/>
  </w:num>
  <w:num w:numId="5">
    <w:abstractNumId w:val="15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32"/>
    <w:rsid w:val="00037848"/>
    <w:rsid w:val="001B1A67"/>
    <w:rsid w:val="003448C9"/>
    <w:rsid w:val="007B3AE5"/>
    <w:rsid w:val="008E78C7"/>
    <w:rsid w:val="0099383E"/>
    <w:rsid w:val="00A45CB2"/>
    <w:rsid w:val="00AD672A"/>
    <w:rsid w:val="00B33332"/>
    <w:rsid w:val="00BA2099"/>
    <w:rsid w:val="00BB4D53"/>
    <w:rsid w:val="00BD40A1"/>
    <w:rsid w:val="00EF5A59"/>
    <w:rsid w:val="00F726E7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B3E79"/>
  <w15:docId w15:val="{AF31CCCD-27FF-44C4-B026-DC1F383B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8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C9"/>
    <w:pPr>
      <w:keepNext/>
      <w:keepLines/>
      <w:outlineLvl w:val="2"/>
    </w:pPr>
    <w:rPr>
      <w:rFonts w:cstheme="majorBidi"/>
      <w:bCs/>
      <w:color w:val="42558C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/>
    </w:pPr>
    <w:tblPr/>
    <w:tblStylePr w:type="firstRow">
      <w:rPr>
        <w:rFonts w:ascii="Aharoni" w:hAnsi="Aharoni"/>
        <w:b/>
        <w:sz w:val="36"/>
      </w:rPr>
    </w:tblStylePr>
  </w:style>
  <w:style w:type="paragraph" w:styleId="ListBullet">
    <w:name w:val="List Bullet"/>
    <w:basedOn w:val="Normal"/>
    <w:uiPriority w:val="10"/>
    <w:qFormat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8C9"/>
    <w:rPr>
      <w:rFonts w:cstheme="majorBidi"/>
      <w:bCs/>
      <w:color w:val="42558C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after="120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unhideWhenUsed/>
    <w:pPr>
      <w:numPr>
        <w:ilvl w:val="1"/>
      </w:numPr>
      <w:spacing w:after="360"/>
      <w:contextualSpacing/>
      <w:jc w:val="center"/>
    </w:pPr>
    <w:rPr>
      <w:rFonts w:cstheme="majorBidi"/>
      <w:iCs/>
      <w:color w:val="2F5897" w:themeColor="text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cstheme="majorBidi"/>
      <w:iCs/>
      <w:color w:val="2F5897" w:themeColor="text2"/>
      <w:szCs w:val="24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76" w:lineRule="auto"/>
      <w:outlineLvl w:val="9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8C9"/>
    <w:pPr>
      <w:tabs>
        <w:tab w:val="center" w:pos="4680"/>
        <w:tab w:val="right" w:pos="9360"/>
      </w:tabs>
      <w:spacing w:after="0"/>
      <w:jc w:val="center"/>
    </w:pPr>
    <w:rPr>
      <w:color w:val="42558C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3448C9"/>
    <w:rPr>
      <w:color w:val="42558C" w:themeColor="accent1" w:themeShade="BF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semiHidden/>
    <w:unhideWhenUsed/>
    <w:qFormat/>
    <w:rsid w:val="003448C9"/>
    <w:rPr>
      <w:i/>
      <w:iCs/>
      <w:color w:val="42558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448C9"/>
    <w:pPr>
      <w:pBdr>
        <w:top w:val="single" w:sz="4" w:space="10" w:color="42558C" w:themeColor="accent1" w:themeShade="BF"/>
        <w:bottom w:val="single" w:sz="4" w:space="10" w:color="42558C" w:themeColor="accent1" w:themeShade="BF"/>
      </w:pBdr>
      <w:spacing w:before="360" w:after="360"/>
      <w:ind w:left="864" w:right="864"/>
      <w:jc w:val="center"/>
    </w:pPr>
    <w:rPr>
      <w:i/>
      <w:iCs/>
      <w:color w:val="42558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48C9"/>
    <w:rPr>
      <w:i/>
      <w:iCs/>
      <w:color w:val="42558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448C9"/>
    <w:rPr>
      <w:b/>
      <w:bCs/>
      <w:caps w:val="0"/>
      <w:smallCaps/>
      <w:color w:val="42558C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448C9"/>
    <w:pPr>
      <w:pBdr>
        <w:top w:val="single" w:sz="2" w:space="10" w:color="42558C" w:themeColor="accent1" w:themeShade="BF"/>
        <w:left w:val="single" w:sz="2" w:space="10" w:color="42558C" w:themeColor="accent1" w:themeShade="BF"/>
        <w:bottom w:val="single" w:sz="2" w:space="10" w:color="42558C" w:themeColor="accent1" w:themeShade="BF"/>
        <w:right w:val="single" w:sz="2" w:space="10" w:color="42558C" w:themeColor="accent1" w:themeShade="BF"/>
      </w:pBdr>
      <w:ind w:left="1152" w:right="1152"/>
    </w:pPr>
    <w:rPr>
      <w:i/>
      <w:iCs/>
      <w:color w:val="42558C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448C9"/>
    <w:rPr>
      <w:color w:val="846648" w:themeColor="accent4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3448C9"/>
    <w:rPr>
      <w:color w:val="575F63" w:themeColor="accent6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48C9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61\AppData\Roaming\Microsoft\Templates\Resume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44C6E7D6FA4B189D4E812147BDC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BD6CA-C384-4787-A11D-B1B7FF87EF7C}"/>
      </w:docPartPr>
      <w:docPartBody>
        <w:p w:rsidR="00000000" w:rsidRDefault="00534D24">
          <w:pPr>
            <w:pStyle w:val="8144C6E7D6FA4B189D4E812147BDCBB1"/>
          </w:pPr>
          <w:r>
            <w:t>Your Name</w:t>
          </w:r>
        </w:p>
      </w:docPartBody>
    </w:docPart>
    <w:docPart>
      <w:docPartPr>
        <w:name w:val="142441C4D893478285D81B11436E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805AF-2DE5-4EC9-8569-01002489BC38}"/>
      </w:docPartPr>
      <w:docPartBody>
        <w:p w:rsidR="00000000" w:rsidRDefault="00534D24">
          <w:pPr>
            <w:pStyle w:val="142441C4D893478285D81B11436E4265"/>
          </w:pPr>
          <w:r>
            <w:t>Objective</w:t>
          </w:r>
        </w:p>
      </w:docPartBody>
    </w:docPart>
    <w:docPart>
      <w:docPartPr>
        <w:name w:val="2C36DCF44E1D458E9FEB11C009970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24C80-54EE-4EBD-9820-85D5D08D1F7E}"/>
      </w:docPartPr>
      <w:docPartBody>
        <w:p w:rsidR="00000000" w:rsidRDefault="00534D24">
          <w:pPr>
            <w:pStyle w:val="2C36DCF44E1D458E9FEB11C009970AA3"/>
          </w:pPr>
          <w:r>
            <w:t>Education</w:t>
          </w:r>
        </w:p>
      </w:docPartBody>
    </w:docPart>
    <w:docPart>
      <w:docPartPr>
        <w:name w:val="7061001E379D4D30BC5B6323A5781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D59AD-5B36-4512-9386-4BDC0AD8D459}"/>
      </w:docPartPr>
      <w:docPartBody>
        <w:p w:rsidR="00000000" w:rsidRDefault="00534D24">
          <w:pPr>
            <w:pStyle w:val="7061001E379D4D30BC5B6323A5781FD0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24"/>
    <w:rsid w:val="0053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44C6E7D6FA4B189D4E812147BDCBB1">
    <w:name w:val="8144C6E7D6FA4B189D4E812147BDCBB1"/>
  </w:style>
  <w:style w:type="paragraph" w:customStyle="1" w:styleId="CBE9D220210642AEB81201EE72A5E308">
    <w:name w:val="CBE9D220210642AEB81201EE72A5E308"/>
  </w:style>
  <w:style w:type="paragraph" w:customStyle="1" w:styleId="2EE6A23B64CA45748B7BDFC72A7C6DE6">
    <w:name w:val="2EE6A23B64CA45748B7BDFC72A7C6DE6"/>
  </w:style>
  <w:style w:type="paragraph" w:customStyle="1" w:styleId="FB927B1F94894C12AE520EA60874D27B">
    <w:name w:val="FB927B1F94894C12AE520EA60874D27B"/>
  </w:style>
  <w:style w:type="paragraph" w:customStyle="1" w:styleId="73BE5D686C084AD0B8F8E1A28B750DBD">
    <w:name w:val="73BE5D686C084AD0B8F8E1A28B750DBD"/>
  </w:style>
  <w:style w:type="paragraph" w:customStyle="1" w:styleId="142441C4D893478285D81B11436E4265">
    <w:name w:val="142441C4D893478285D81B11436E4265"/>
  </w:style>
  <w:style w:type="paragraph" w:customStyle="1" w:styleId="32DC684A409A43B4AE5E37BDADAD02DD">
    <w:name w:val="32DC684A409A43B4AE5E37BDADAD02DD"/>
  </w:style>
  <w:style w:type="paragraph" w:customStyle="1" w:styleId="2C36DCF44E1D458E9FEB11C009970AA3">
    <w:name w:val="2C36DCF44E1D458E9FEB11C009970AA3"/>
  </w:style>
  <w:style w:type="paragraph" w:customStyle="1" w:styleId="F50A511FA38248ECBC30F65AFA655AD0">
    <w:name w:val="F50A511FA38248ECBC30F65AFA655AD0"/>
  </w:style>
  <w:style w:type="paragraph" w:customStyle="1" w:styleId="6C3291B840764314A144C0D4841D827A">
    <w:name w:val="6C3291B840764314A144C0D4841D827A"/>
  </w:style>
  <w:style w:type="paragraph" w:customStyle="1" w:styleId="D9B5D8D5B148491CB65709B74A842809">
    <w:name w:val="D9B5D8D5B148491CB65709B74A842809"/>
  </w:style>
  <w:style w:type="paragraph" w:customStyle="1" w:styleId="2952DD1FDF1447B6AC6FDD0BF161B178">
    <w:name w:val="2952DD1FDF1447B6AC6FDD0BF161B178"/>
  </w:style>
  <w:style w:type="paragraph" w:customStyle="1" w:styleId="94E34217D4DF4825A7760AFC1E43351D">
    <w:name w:val="94E34217D4DF4825A7760AFC1E43351D"/>
  </w:style>
  <w:style w:type="paragraph" w:customStyle="1" w:styleId="836C4B3ACF9C46B2BFE5846D69A18CBC">
    <w:name w:val="836C4B3ACF9C46B2BFE5846D69A18CBC"/>
  </w:style>
  <w:style w:type="paragraph" w:customStyle="1" w:styleId="4E3E2878A65648AEB3A909FD541F3C3E">
    <w:name w:val="4E3E2878A65648AEB3A909FD541F3C3E"/>
  </w:style>
  <w:style w:type="paragraph" w:customStyle="1" w:styleId="A1BE32FD24364ECF80399240E58B91CD">
    <w:name w:val="A1BE32FD24364ECF80399240E58B91CD"/>
  </w:style>
  <w:style w:type="paragraph" w:customStyle="1" w:styleId="14CCA9B7F54340A2979EA637A6132533">
    <w:name w:val="14CCA9B7F54340A2979EA637A6132533"/>
  </w:style>
  <w:style w:type="paragraph" w:customStyle="1" w:styleId="9D2B269B06D244AEB01FD79C9655CCCE">
    <w:name w:val="9D2B269B06D244AEB01FD79C9655CCCE"/>
  </w:style>
  <w:style w:type="paragraph" w:customStyle="1" w:styleId="0203C2B070DE451C9726ACF7B8D1EBF6">
    <w:name w:val="0203C2B070DE451C9726ACF7B8D1EBF6"/>
  </w:style>
  <w:style w:type="paragraph" w:customStyle="1" w:styleId="7061001E379D4D30BC5B6323A5781FD0">
    <w:name w:val="7061001E379D4D30BC5B6323A5781FD0"/>
  </w:style>
  <w:style w:type="paragraph" w:customStyle="1" w:styleId="EA9CA12B33674658805618421259EDBC">
    <w:name w:val="EA9CA12B33674658805618421259E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Custom 70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design)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Srihari S</dc:creator>
  <cp:keywords/>
  <cp:lastModifiedBy>Srihari S</cp:lastModifiedBy>
  <cp:revision>2</cp:revision>
  <dcterms:created xsi:type="dcterms:W3CDTF">2025-01-22T03:53:00Z</dcterms:created>
  <dcterms:modified xsi:type="dcterms:W3CDTF">2025-01-22T04:01:00Z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